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493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8916"/>
      </w:tblGrid>
      <w:tr w:rsidR="00692703" w:rsidRPr="000E4072" w:rsidTr="00F0430A">
        <w:trPr>
          <w:trHeight w:hRule="exact" w:val="1226"/>
        </w:trPr>
        <w:tc>
          <w:tcPr>
            <w:tcW w:w="8915" w:type="dxa"/>
            <w:tcMar>
              <w:top w:w="0" w:type="dxa"/>
              <w:bottom w:w="0" w:type="dxa"/>
            </w:tcMar>
          </w:tcPr>
          <w:p w:rsidR="00692703" w:rsidRPr="000E4072" w:rsidRDefault="0016090C" w:rsidP="0091394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D</w:t>
            </w:r>
            <w:r w:rsidR="00F0430A">
              <w:rPr>
                <w:rFonts w:hint="eastAsia"/>
                <w:noProof/>
              </w:rPr>
              <w:t>프로젝트 보고서</w:t>
            </w:r>
          </w:p>
          <w:p w:rsidR="00692703" w:rsidRPr="000E4072" w:rsidRDefault="00F0430A" w:rsidP="00F0430A">
            <w:pPr>
              <w:pStyle w:val="ab"/>
              <w:contextualSpacing w:val="0"/>
              <w:rPr>
                <w:noProof/>
              </w:rPr>
            </w:pPr>
            <w:r>
              <w:rPr>
                <w:noProof/>
              </w:rPr>
              <w:t>2019155</w:t>
            </w:r>
            <w:r>
              <w:rPr>
                <w:rFonts w:hint="eastAsia"/>
                <w:noProof/>
              </w:rPr>
              <w:t xml:space="preserve">김규민 </w:t>
            </w:r>
            <w:r>
              <w:rPr>
                <w:noProof/>
              </w:rPr>
              <w:t>20191566</w:t>
            </w:r>
            <w:r>
              <w:rPr>
                <w:rFonts w:hint="eastAsia"/>
                <w:noProof/>
              </w:rPr>
              <w:t>김유빈</w:t>
            </w:r>
          </w:p>
        </w:tc>
      </w:tr>
      <w:tr w:rsidR="009571D8" w:rsidRPr="000E4072" w:rsidTr="00F0430A">
        <w:trPr>
          <w:trHeight w:val="216"/>
        </w:trPr>
        <w:tc>
          <w:tcPr>
            <w:tcW w:w="8915" w:type="dxa"/>
            <w:tcMar>
              <w:top w:w="432" w:type="dxa"/>
            </w:tcMar>
          </w:tcPr>
          <w:p w:rsidR="001755A8" w:rsidRPr="000E4072" w:rsidRDefault="001755A8" w:rsidP="00913946">
            <w:pPr>
              <w:contextualSpacing w:val="0"/>
              <w:rPr>
                <w:noProof/>
              </w:rPr>
            </w:pPr>
          </w:p>
        </w:tc>
      </w:tr>
    </w:tbl>
    <w:p w:rsidR="004E01EB" w:rsidRPr="000E4072" w:rsidRDefault="00F0430A" w:rsidP="004E01EB">
      <w:pPr>
        <w:pStyle w:val="1"/>
        <w:rPr>
          <w:noProof/>
        </w:rPr>
      </w:pPr>
      <w:r>
        <w:rPr>
          <w:rFonts w:hint="eastAsia"/>
          <w:noProof/>
        </w:rPr>
        <w:t>프로젝트 소개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:rsidTr="00F0430A">
        <w:tc>
          <w:tcPr>
            <w:tcW w:w="8958" w:type="dxa"/>
          </w:tcPr>
          <w:p w:rsidR="001E3120" w:rsidRPr="000E4072" w:rsidRDefault="00F0430A" w:rsidP="001D0BF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저희 프로젝트는 포레스트 템플이라는 게임에 착안하여서 그와 유사하게 게임을 제작하였습니다.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그렇기 때문에 실제 포레스트 템플과 비슷하게 버튼을 밟으면 어떤 오브젝트가 반응을 하던가 캐릭터와 다른 색의 물을 밟으면 캐릭터가 죽게 되도록 프로젝트 하였습니다.</w:t>
            </w:r>
          </w:p>
        </w:tc>
      </w:tr>
    </w:tbl>
    <w:p w:rsidR="00DA59AA" w:rsidRPr="000E4072" w:rsidRDefault="00F0430A" w:rsidP="0097790C">
      <w:pPr>
        <w:pStyle w:val="1"/>
        <w:rPr>
          <w:noProof/>
        </w:rPr>
      </w:pPr>
      <w:r>
        <w:rPr>
          <w:rFonts w:hint="eastAsia"/>
          <w:noProof/>
        </w:rPr>
        <w:t>코드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1D0BF1" w:rsidRPr="00113FC6" w:rsidTr="0016090C">
        <w:trPr>
          <w:trHeight w:val="7953"/>
        </w:trPr>
        <w:tc>
          <w:tcPr>
            <w:tcW w:w="8958" w:type="dxa"/>
          </w:tcPr>
          <w:p w:rsidR="001D0BF1" w:rsidRPr="000E4072" w:rsidRDefault="00113FC6" w:rsidP="001D0BF1">
            <w:pPr>
              <w:pStyle w:val="21"/>
              <w:contextualSpacing w:val="0"/>
              <w:outlineLvl w:val="1"/>
              <w:rPr>
                <w:noProof/>
              </w:rPr>
            </w:pPr>
            <w:r w:rsidRPr="00AB0F0A">
              <w:rPr>
                <w:noProof/>
                <w:lang w:bidi="ko-KR"/>
              </w:rPr>
              <w:t>PLayer.py</w:t>
            </w:r>
          </w:p>
          <w:p w:rsidR="00113FC6" w:rsidRDefault="00113FC6" w:rsidP="007538DC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_</w:t>
            </w:r>
            <w:r>
              <w:rPr>
                <w:noProof/>
              </w:rPr>
              <w:t>_init__</w:t>
            </w:r>
          </w:p>
          <w:p w:rsidR="007538DC" w:rsidRDefault="00113FC6" w:rsidP="00113FC6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변수들의 값 설정</w:t>
            </w:r>
          </w:p>
          <w:p w:rsidR="00113FC6" w:rsidRDefault="00113FC6" w:rsidP="007538DC">
            <w:pPr>
              <w:contextualSpacing w:val="0"/>
              <w:rPr>
                <w:noProof/>
              </w:rPr>
            </w:pPr>
            <w:r>
              <w:rPr>
                <w:noProof/>
              </w:rPr>
              <w:t>key__i</w:t>
            </w:r>
            <w:r>
              <w:rPr>
                <w:rFonts w:hint="eastAsia"/>
                <w:noProof/>
              </w:rPr>
              <w:t>n</w:t>
            </w:r>
          </w:p>
          <w:p w:rsidR="00113FC6" w:rsidRDefault="00113FC6" w:rsidP="00113FC6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noProof/>
              </w:rPr>
              <w:t>if self.x()</w:t>
            </w:r>
            <w:r>
              <w:rPr>
                <w:rFonts w:hint="eastAsia"/>
                <w:noProof/>
              </w:rPr>
              <w:t xml:space="preserve">를 통해서 현재 캐릭터가 화면을 벗어났는지 인식하여 </w:t>
            </w:r>
            <w:r>
              <w:rPr>
                <w:noProof/>
              </w:rPr>
              <w:t xml:space="preserve">true, false </w:t>
            </w:r>
            <w:r>
              <w:rPr>
                <w:rFonts w:hint="eastAsia"/>
                <w:noProof/>
              </w:rPr>
              <w:t>리턴</w:t>
            </w:r>
          </w:p>
          <w:p w:rsidR="00113FC6" w:rsidRDefault="00113FC6" w:rsidP="0076753B">
            <w:pPr>
              <w:ind w:leftChars="100" w:left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>end_R, end_L</w:t>
            </w:r>
            <w:r>
              <w:rPr>
                <w:rFonts w:hint="eastAsia"/>
                <w:noProof/>
              </w:rPr>
              <w:t xml:space="preserve"> 에서는 </w:t>
            </w:r>
            <w:r>
              <w:rPr>
                <w:noProof/>
              </w:rPr>
              <w:t xml:space="preserve">if self.x() 에서 </w:t>
            </w:r>
            <w:r>
              <w:rPr>
                <w:rFonts w:hint="eastAsia"/>
                <w:noProof/>
              </w:rPr>
              <w:t xml:space="preserve">리턴된 값이 True </w:t>
            </w:r>
            <w:r>
              <w:rPr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경우 화면을 벗아날수없게 캐릭터의 가속도를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으로 변환</w:t>
            </w:r>
          </w:p>
          <w:p w:rsidR="00113FC6" w:rsidRDefault="00113FC6" w:rsidP="0076753B">
            <w:pPr>
              <w:ind w:leftChars="100" w:left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 xml:space="preserve">Qt.Key_Left, Right 에서는 </w:t>
            </w:r>
            <w:r>
              <w:rPr>
                <w:rFonts w:hint="eastAsia"/>
                <w:noProof/>
              </w:rPr>
              <w:t xml:space="preserve">만약 움직임 키가 눌리고 있고 </w:t>
            </w:r>
            <w:r>
              <w:rPr>
                <w:noProof/>
              </w:rPr>
              <w:t xml:space="preserve">if self.x()에서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 xml:space="preserve">alse 가 </w:t>
            </w:r>
            <w:r>
              <w:rPr>
                <w:rFonts w:hint="eastAsia"/>
                <w:noProof/>
              </w:rPr>
              <w:t>리턴됬다면 캐릭터가 움직일수 있도록 가속도 부여</w:t>
            </w:r>
          </w:p>
          <w:p w:rsidR="0076753B" w:rsidRDefault="0076753B" w:rsidP="00113FC6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>Qt.Key_Up (?)</w:t>
            </w:r>
          </w:p>
          <w:p w:rsidR="0076753B" w:rsidRDefault="0076753B" w:rsidP="0076753B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gravit</w:t>
            </w:r>
            <w:r>
              <w:rPr>
                <w:noProof/>
              </w:rPr>
              <w:t>y</w:t>
            </w:r>
          </w:p>
          <w:p w:rsidR="0076753B" w:rsidRDefault="0076753B" w:rsidP="0076753B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self.jumped 를 </w:t>
            </w:r>
            <w:r>
              <w:rPr>
                <w:rFonts w:hint="eastAsia"/>
                <w:noProof/>
              </w:rPr>
              <w:t>통해 캐릭터가 점프를 한 상황이 인식되면 수직가속도(중력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의 크기를 증가</w:t>
            </w:r>
          </w:p>
          <w:p w:rsidR="0076753B" w:rsidRDefault="0076753B" w:rsidP="0076753B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ground_</w:t>
            </w:r>
            <w:r>
              <w:rPr>
                <w:noProof/>
              </w:rPr>
              <w:t>detect</w:t>
            </w:r>
          </w:p>
          <w:p w:rsidR="0076753B" w:rsidRDefault="0076753B" w:rsidP="0076753B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self.foot_y를 </w:t>
            </w:r>
            <w:r>
              <w:rPr>
                <w:rFonts w:hint="eastAsia"/>
                <w:noProof/>
              </w:rPr>
              <w:t>통해 캐릭터 발의 높이를 따로 설정</w:t>
            </w:r>
          </w:p>
          <w:p w:rsidR="0076753B" w:rsidRDefault="0076753B" w:rsidP="0076753B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(?)</w:t>
            </w:r>
          </w:p>
          <w:p w:rsidR="0076753B" w:rsidRDefault="0076753B" w:rsidP="0076753B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noProof/>
              </w:rPr>
              <w:t>J</w:t>
            </w:r>
            <w:r>
              <w:rPr>
                <w:rFonts w:hint="eastAsia"/>
                <w:noProof/>
              </w:rPr>
              <w:t>ump</w:t>
            </w:r>
          </w:p>
          <w:p w:rsidR="0076753B" w:rsidRDefault="0076753B" w:rsidP="0076753B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9B58FA">
              <w:rPr>
                <w:rFonts w:hint="eastAsia"/>
                <w:noProof/>
              </w:rPr>
              <w:t xml:space="preserve">if </w:t>
            </w:r>
            <w:r w:rsidR="009B58FA">
              <w:rPr>
                <w:noProof/>
              </w:rPr>
              <w:t>s</w:t>
            </w:r>
            <w:r>
              <w:rPr>
                <w:noProof/>
              </w:rPr>
              <w:t xml:space="preserve">elf.jumped 를 </w:t>
            </w:r>
            <w:r>
              <w:rPr>
                <w:rFonts w:hint="eastAsia"/>
                <w:noProof/>
              </w:rPr>
              <w:t>통해 캐릭터가 점프</w:t>
            </w:r>
            <w:r w:rsidR="009B58FA">
              <w:rPr>
                <w:rFonts w:hint="eastAsia"/>
                <w:noProof/>
              </w:rPr>
              <w:t>(</w:t>
            </w:r>
            <w:r w:rsidR="009B58FA">
              <w:rPr>
                <w:noProof/>
              </w:rPr>
              <w:t>?)</w:t>
            </w:r>
          </w:p>
          <w:p w:rsidR="009B58FA" w:rsidRDefault="009B58FA" w:rsidP="0076753B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self.y_before_jump</w:t>
            </w:r>
            <w:r>
              <w:rPr>
                <w:rFonts w:hint="eastAsia"/>
                <w:noProof/>
              </w:rPr>
              <w:t xml:space="preserve">를 통해 점프전 발의 위치와 현제 발의 위치를 뺸값이 최대 점프높이에 도달하면 점프했다고 인식하면 </w:t>
            </w:r>
            <w:r>
              <w:rPr>
                <w:noProof/>
              </w:rPr>
              <w:t xml:space="preserve">jumped 값을 </w:t>
            </w:r>
            <w:r>
              <w:rPr>
                <w:rFonts w:hint="eastAsia"/>
                <w:noProof/>
              </w:rPr>
              <w:t xml:space="preserve">false </w:t>
            </w:r>
            <w:r>
              <w:rPr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리턴</w:t>
            </w:r>
          </w:p>
          <w:p w:rsidR="009B58FA" w:rsidRDefault="009B58FA" w:rsidP="0076753B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move_</w:t>
            </w:r>
            <w:r>
              <w:rPr>
                <w:noProof/>
              </w:rPr>
              <w:t>per_frame</w:t>
            </w:r>
          </w:p>
          <w:p w:rsidR="009B58FA" w:rsidRDefault="009B58FA" w:rsidP="0076753B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self.excel_horizontal 에서 </w:t>
            </w:r>
            <w:r>
              <w:rPr>
                <w:rFonts w:hint="eastAsia"/>
                <w:noProof/>
              </w:rPr>
              <w:t>좌,우 가속도가 최대 가속도가 되었을 때 값이 넘어가지 않고 최대 가속도를 유지할수 있도록 설계</w:t>
            </w:r>
          </w:p>
          <w:p w:rsidR="009B58FA" w:rsidRDefault="009B58FA" w:rsidP="009B58FA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 xml:space="preserve">self.standing </w:t>
            </w:r>
            <w:r>
              <w:rPr>
                <w:rFonts w:hint="eastAsia"/>
                <w:noProof/>
              </w:rPr>
              <w:t xml:space="preserve">에서 움직임이 없다고 인식되면 좌,우 가속도를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 xml:space="preserve">으로 </w:t>
            </w:r>
            <w:r>
              <w:rPr>
                <w:noProof/>
              </w:rPr>
              <w:t>설정</w:t>
            </w:r>
          </w:p>
          <w:p w:rsidR="009B58FA" w:rsidRDefault="009B58FA" w:rsidP="009B58FA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self.</w:t>
            </w:r>
            <w:r>
              <w:rPr>
                <w:noProof/>
              </w:rPr>
              <w:t>setPos(?)</w:t>
            </w:r>
          </w:p>
          <w:p w:rsidR="009B58FA" w:rsidRDefault="009B58FA" w:rsidP="009B58FA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nertia</w:t>
            </w:r>
          </w:p>
          <w:p w:rsidR="009B58FA" w:rsidRDefault="009B58FA" w:rsidP="009B58FA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(?)</w:t>
            </w:r>
          </w:p>
          <w:p w:rsidR="009B58FA" w:rsidRDefault="009B58FA" w:rsidP="009B58FA">
            <w:pPr>
              <w:contextualSpacing w:val="0"/>
              <w:rPr>
                <w:noProof/>
              </w:rPr>
            </w:pPr>
            <w:r>
              <w:rPr>
                <w:noProof/>
              </w:rPr>
              <w:t>char_animate</w:t>
            </w:r>
            <w:r w:rsidR="00C95C1F">
              <w:rPr>
                <w:noProof/>
              </w:rPr>
              <w:t xml:space="preserve"> (</w:t>
            </w:r>
            <w:r w:rsidR="00C95C1F">
              <w:rPr>
                <w:rFonts w:hint="eastAsia"/>
                <w:noProof/>
              </w:rPr>
              <w:t>설명 부가?</w:t>
            </w:r>
            <w:r w:rsidR="00C95C1F">
              <w:rPr>
                <w:noProof/>
              </w:rPr>
              <w:t>)</w:t>
            </w:r>
          </w:p>
          <w:p w:rsidR="00C95C1F" w:rsidRPr="009B58FA" w:rsidRDefault="009B58FA" w:rsidP="00C95C1F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self.excel_horizontal</w:t>
            </w:r>
            <w:r>
              <w:rPr>
                <w:rFonts w:hint="eastAsia"/>
                <w:noProof/>
              </w:rPr>
              <w:t xml:space="preserve">을 통해 </w:t>
            </w:r>
            <w:r w:rsidR="00C95C1F">
              <w:rPr>
                <w:rFonts w:hint="eastAsia"/>
                <w:noProof/>
              </w:rPr>
              <w:t xml:space="preserve">가속도의 방향을 구해서 그 방향에 맞는 캐릭터의 프레임을 반복적으로 구현하였고 </w:t>
            </w:r>
            <w:r w:rsidR="00C95C1F">
              <w:rPr>
                <w:noProof/>
              </w:rPr>
              <w:t xml:space="preserve">excel_horizontal </w:t>
            </w:r>
            <w:r w:rsidR="00C95C1F">
              <w:rPr>
                <w:rFonts w:hint="eastAsia"/>
                <w:noProof/>
              </w:rPr>
              <w:t xml:space="preserve">값이 </w:t>
            </w:r>
            <w:r w:rsidR="00C95C1F">
              <w:rPr>
                <w:noProof/>
              </w:rPr>
              <w:t>0</w:t>
            </w:r>
            <w:r w:rsidR="00C95C1F">
              <w:rPr>
                <w:rFonts w:hint="eastAsia"/>
                <w:noProof/>
              </w:rPr>
              <w:t>이 나오면 캐릭터의 모습을 가만히 서있는 그림으로 구현(</w:t>
            </w:r>
            <w:r w:rsidR="00C95C1F">
              <w:rPr>
                <w:noProof/>
              </w:rPr>
              <w:t>?)</w:t>
            </w:r>
          </w:p>
        </w:tc>
      </w:tr>
      <w:tr w:rsidR="009B58FA" w:rsidRPr="00113FC6" w:rsidTr="0016090C">
        <w:trPr>
          <w:trHeight w:val="7953"/>
        </w:trPr>
        <w:tc>
          <w:tcPr>
            <w:tcW w:w="8958" w:type="dxa"/>
          </w:tcPr>
          <w:p w:rsidR="009B58FA" w:rsidRDefault="00C95C1F" w:rsidP="001D0BF1">
            <w:pPr>
              <w:pStyle w:val="21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m</w:t>
            </w:r>
            <w:r>
              <w:rPr>
                <w:noProof/>
              </w:rPr>
              <w:t>ap_object.</w:t>
            </w: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y</w:t>
            </w:r>
          </w:p>
          <w:p w:rsidR="00C95C1F" w:rsidRDefault="00C95C1F" w:rsidP="001D0BF1">
            <w:pPr>
              <w:pStyle w:val="21"/>
              <w:outlineLvl w:val="1"/>
              <w:rPr>
                <w:b w:val="0"/>
                <w:noProof/>
                <w:color w:val="747474" w:themeColor="background2" w:themeShade="80"/>
                <w:sz w:val="22"/>
                <w:szCs w:val="22"/>
              </w:rPr>
            </w:pPr>
          </w:p>
          <w:p w:rsidR="00AB0F0A" w:rsidRDefault="00AB0F0A" w:rsidP="001D0BF1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_door, w_door</w:t>
            </w:r>
          </w:p>
          <w:p w:rsidR="00AB0F0A" w:rsidRDefault="00AB0F0A" w:rsidP="00AB0F0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__init__을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통해서 문의 이미지를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“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,w_door_0.png”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로 설정하고 문의 크기를 조절</w:t>
            </w:r>
          </w:p>
          <w:p w:rsidR="00AB0F0A" w:rsidRDefault="00AB0F0A" w:rsidP="00AB0F0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초반에는 문이 열려있지 않도록 opened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false 로 설정</w:t>
            </w:r>
          </w:p>
          <w:p w:rsidR="00AB0F0A" w:rsidRDefault="00AB0F0A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open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에서는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collid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WithItem 의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값이 True 일떄 각각의 문이 열리도록 이미지를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“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door_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opened.png”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로 변환하고 opended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값을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false 로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변환하여서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문이 열린 것을 인식</w:t>
            </w:r>
          </w:p>
          <w:p w:rsidR="00141932" w:rsidRDefault="00141932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SolidRect</w:t>
            </w:r>
          </w:p>
          <w:p w:rsidR="00141932" w:rsidRDefault="00141932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발판오브젝트의 크기,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기준위치,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색 설정</w:t>
            </w:r>
          </w:p>
          <w:p w:rsidR="00505879" w:rsidRDefault="00505879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PoolFire, PoolWater</w:t>
            </w:r>
          </w:p>
          <w:p w:rsidR="00141932" w:rsidRDefault="00505879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__init__을 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각각 오브젝트에 이미지를 설정,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etPos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통해서 오브젝트의 위치기준 생성,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etScale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을 통해서 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(?)</w:t>
            </w:r>
          </w:p>
          <w:p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kill_water, kill_fire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을 통해서 각각의 c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olides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W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ithItem()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이 Tr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ue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가 될 때 water.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set Visible(False), fire.setVisible(False)을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캐릭터가 죽도록 설정</w:t>
            </w:r>
          </w:p>
          <w:p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PoolPoison</w:t>
            </w:r>
          </w:p>
          <w:p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__init__은 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위 Poolfire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, Poolwater 의 __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init_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 과 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동일</w:t>
            </w:r>
          </w:p>
          <w:p w:rsidR="00DE7ED2" w:rsidRDefault="00DE7ED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k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ill_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all 에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서는 캐릭터가 이 오브젝트에 닿을시 모두 죽도록 설정</w:t>
            </w:r>
          </w:p>
          <w:p w:rsidR="00DE7ED2" w:rsidRDefault="00DE7ED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:rsidR="00DE7ED2" w:rsidRDefault="00DE7ED2" w:rsidP="00DE7ED2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Button</w:t>
            </w:r>
          </w:p>
          <w:p w:rsidR="00DE7ED2" w:rsidRDefault="00DE7ED2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init_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_에선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버튼의 기준 위치,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버튼의 색을 설정하고 pushed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= False 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버튼이 눌리지 않았음을 인식,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self.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slide = slide(?)</w:t>
            </w:r>
          </w:p>
          <w:p w:rsidR="009F551A" w:rsidRDefault="00DE7ED2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 push_tect에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서는 플레이어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1,2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의 c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olidesWithItem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이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True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가 됬을 때 pushed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값에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True를 넣어서 버튼이 밟혔음을 인식하고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다시 버튼을 밟지 않는 상황이 되면 pushed </w:t>
            </w:r>
            <w:r w:rsidR="009F551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값에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false </w:t>
            </w:r>
            <w:r w:rsidR="009F551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를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넣어서 버튼이 밟히지 않음을 인식</w:t>
            </w:r>
          </w:p>
          <w:p w:rsidR="009F551A" w:rsidRDefault="009F551A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:rsidR="009F551A" w:rsidRDefault="009F551A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Slide_V(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버튼 인식을 통한 슬라이더 움직임?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)</w:t>
            </w:r>
          </w:p>
          <w:p w:rsidR="009F551A" w:rsidRPr="00DE7ED2" w:rsidRDefault="009F551A" w:rsidP="009F551A">
            <w:pPr>
              <w:pStyle w:val="21"/>
              <w:outlineLvl w:val="1"/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 __init__을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통해서 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</w:p>
        </w:tc>
      </w:tr>
      <w:tr w:rsidR="00F61DF9" w:rsidRPr="000E4072" w:rsidTr="0016090C">
        <w:tc>
          <w:tcPr>
            <w:tcW w:w="8958" w:type="dxa"/>
            <w:tcMar>
              <w:top w:w="216" w:type="dxa"/>
            </w:tcMar>
          </w:tcPr>
          <w:p w:rsidR="00F61DF9" w:rsidRPr="000E4072" w:rsidRDefault="00F61DF9" w:rsidP="00F61DF9">
            <w:pPr>
              <w:pStyle w:val="31"/>
              <w:contextualSpacing w:val="0"/>
              <w:outlineLvl w:val="2"/>
              <w:rPr>
                <w:noProof/>
              </w:rPr>
            </w:pPr>
          </w:p>
          <w:p w:rsidR="00F61DF9" w:rsidRPr="000E4072" w:rsidRDefault="009F551A" w:rsidP="00F61DF9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cene.py</w:t>
            </w:r>
          </w:p>
          <w:p w:rsidR="00F61DF9" w:rsidRDefault="009F551A" w:rsidP="00F61DF9">
            <w:pPr>
              <w:rPr>
                <w:noProof/>
              </w:rPr>
            </w:pPr>
            <w:r>
              <w:rPr>
                <w:noProof/>
              </w:rPr>
              <w:t>class Title</w:t>
            </w:r>
            <w:r w:rsidR="0016090C">
              <w:rPr>
                <w:noProof/>
              </w:rPr>
              <w:t>(?)</w:t>
            </w:r>
          </w:p>
          <w:p w:rsidR="009F551A" w:rsidRDefault="009F551A" w:rsidP="00F61DF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</w:p>
          <w:p w:rsidR="00352101" w:rsidRDefault="00352101" w:rsidP="00F61DF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lass Scene0, Scene1, Scene</w:t>
            </w:r>
            <w:r w:rsidR="0016090C">
              <w:rPr>
                <w:noProof/>
              </w:rPr>
              <w:t>2</w:t>
            </w:r>
          </w:p>
          <w:p w:rsidR="00352101" w:rsidRDefault="00352101" w:rsidP="0016090C">
            <w:pPr>
              <w:ind w:left="220" w:hangingChars="100" w:hanging="22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앞서 만들었던 오브젝트</w:t>
            </w:r>
            <w:r w:rsidR="0016090C">
              <w:rPr>
                <w:rFonts w:hint="eastAsia"/>
                <w:noProof/>
              </w:rPr>
              <w:t xml:space="preserve">와 캐릭터를 이용해 </w:t>
            </w:r>
            <w:r>
              <w:rPr>
                <w:rFonts w:hint="eastAsia"/>
                <w:noProof/>
              </w:rPr>
              <w:t>게임 내에서 스테이지 구현</w:t>
            </w:r>
            <w:r w:rsidR="0016090C">
              <w:rPr>
                <w:rFonts w:hint="eastAsia"/>
                <w:noProof/>
              </w:rPr>
              <w:t>하고 캐릭터와 오브젝트의 상호작용 구현</w:t>
            </w:r>
          </w:p>
          <w:p w:rsidR="0016090C" w:rsidRPr="000E4072" w:rsidRDefault="0016090C" w:rsidP="0016090C">
            <w:pPr>
              <w:ind w:left="220" w:hangingChars="100" w:hanging="220"/>
              <w:rPr>
                <w:rFonts w:hint="eastAsia"/>
                <w:noProof/>
              </w:rPr>
            </w:pP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 xml:space="preserve">lass </w:t>
            </w:r>
            <w:r>
              <w:rPr>
                <w:noProof/>
              </w:rPr>
              <w:t>end(?)</w:t>
            </w:r>
          </w:p>
        </w:tc>
      </w:tr>
      <w:tr w:rsidR="00352101" w:rsidRPr="000E4072" w:rsidTr="0016090C">
        <w:tc>
          <w:tcPr>
            <w:tcW w:w="8958" w:type="dxa"/>
            <w:tcMar>
              <w:top w:w="216" w:type="dxa"/>
            </w:tcMar>
          </w:tcPr>
          <w:p w:rsidR="0016090C" w:rsidRDefault="0016090C" w:rsidP="0016090C">
            <w:pPr>
              <w:pStyle w:val="21"/>
              <w:outlineLvl w:val="1"/>
              <w:rPr>
                <w:noProof/>
              </w:rPr>
            </w:pPr>
          </w:p>
          <w:p w:rsidR="0088406A" w:rsidRDefault="0088406A" w:rsidP="0088406A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ain_screen</w:t>
            </w:r>
            <w:r>
              <w:rPr>
                <w:noProof/>
              </w:rPr>
              <w:t>.py</w:t>
            </w:r>
          </w:p>
          <w:p w:rsidR="0088406A" w:rsidRPr="0088406A" w:rsidRDefault="0088406A" w:rsidP="0088406A">
            <w:pPr>
              <w:pStyle w:val="21"/>
              <w:contextualSpacing w:val="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Class MainWindow</w:t>
            </w:r>
            <w:r w:rsidR="008F19F5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(?)</w:t>
            </w:r>
          </w:p>
          <w:p w:rsidR="0088406A" w:rsidRDefault="0088406A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8F19F5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QGraphicsScene</w:t>
            </w:r>
            <w:r w:rsidR="008F19F5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으로 윈도우 크기 설정하고 </w:t>
            </w:r>
            <w:r w:rsidR="008F19F5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setBackgroundBrush</w:t>
            </w:r>
            <w:r w:rsidR="008F19F5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 백그라운드 색을 검정으로 설정</w:t>
            </w:r>
          </w:p>
          <w:p w:rsidR="008F19F5" w:rsidRDefault="008F19F5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</w:p>
          <w:p w:rsidR="008F19F5" w:rsidRDefault="008F19F5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class changScene</w:t>
            </w:r>
          </w:p>
          <w:p w:rsidR="008F19F5" w:rsidRPr="008F19F5" w:rsidRDefault="008F19F5" w:rsidP="0016090C">
            <w:pPr>
              <w:pStyle w:val="21"/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각각의 캐릭터가 적절한 문에 도달했을 때 스테이지가 클리어 된 것을 인식하여 다음 스테이지로 넘어가도록 설계</w:t>
            </w:r>
          </w:p>
        </w:tc>
      </w:tr>
    </w:tbl>
    <w:p w:rsidR="0016090C" w:rsidRDefault="0016090C" w:rsidP="00486277">
      <w:pPr>
        <w:pStyle w:val="1"/>
        <w:rPr>
          <w:rFonts w:hint="eastAsia"/>
          <w:noProof/>
        </w:rPr>
      </w:pPr>
    </w:p>
    <w:p w:rsidR="0016090C" w:rsidRPr="000E4072" w:rsidRDefault="0016090C" w:rsidP="00486277">
      <w:pPr>
        <w:pStyle w:val="1"/>
        <w:rPr>
          <w:rFonts w:hint="eastAsia"/>
          <w:noProof/>
        </w:rPr>
      </w:pPr>
      <w:r>
        <w:rPr>
          <w:rFonts w:hint="eastAsia"/>
          <w:noProof/>
        </w:rPr>
        <w:t>발견된 오류</w:t>
      </w:r>
    </w:p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:rsidTr="0016090C">
        <w:trPr>
          <w:trHeight w:val="402"/>
        </w:trPr>
        <w:tc>
          <w:tcPr>
            <w:tcW w:w="4410" w:type="dxa"/>
          </w:tcPr>
          <w:p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오류1</w:t>
            </w:r>
          </w:p>
          <w:p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오류2</w:t>
            </w:r>
          </w:p>
          <w:p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오류3</w:t>
            </w:r>
          </w:p>
          <w:p w:rsidR="0016090C" w:rsidRPr="000E4072" w:rsidRDefault="0016090C" w:rsidP="0016090C">
            <w:pPr>
              <w:pStyle w:val="a0"/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오류4</w:t>
            </w:r>
          </w:p>
        </w:tc>
        <w:tc>
          <w:tcPr>
            <w:tcW w:w="4616" w:type="dxa"/>
            <w:tcMar>
              <w:left w:w="360" w:type="dxa"/>
            </w:tcMar>
          </w:tcPr>
          <w:p w:rsidR="001E3120" w:rsidRPr="000E4072" w:rsidRDefault="001E3120" w:rsidP="0016090C">
            <w:pPr>
              <w:pStyle w:val="a0"/>
              <w:numPr>
                <w:ilvl w:val="0"/>
                <w:numId w:val="0"/>
              </w:numPr>
              <w:contextualSpacing w:val="0"/>
              <w:rPr>
                <w:rFonts w:hint="eastAsia"/>
                <w:noProof/>
              </w:rPr>
            </w:pPr>
          </w:p>
        </w:tc>
      </w:tr>
    </w:tbl>
    <w:p w:rsidR="00AD782D" w:rsidRPr="000E4072" w:rsidRDefault="0016090C" w:rsidP="0062312F">
      <w:pPr>
        <w:pStyle w:val="1"/>
        <w:rPr>
          <w:rFonts w:hint="eastAsia"/>
          <w:noProof/>
        </w:rPr>
      </w:pPr>
      <w:r>
        <w:rPr>
          <w:rFonts w:hint="eastAsia"/>
          <w:noProof/>
        </w:rPr>
        <w:t>수정 방향</w:t>
      </w:r>
    </w:p>
    <w:p w:rsidR="00B51D1B" w:rsidRPr="000E4072" w:rsidRDefault="00B51D1B" w:rsidP="006E1507">
      <w:pPr>
        <w:rPr>
          <w:noProof/>
        </w:rPr>
      </w:pPr>
      <w:bookmarkStart w:id="0" w:name="_GoBack"/>
      <w:bookmarkEnd w:id="0"/>
    </w:p>
    <w:sectPr w:rsidR="00B51D1B" w:rsidRPr="000E4072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80A" w:rsidRDefault="00C2480A" w:rsidP="0068194B">
      <w:r>
        <w:separator/>
      </w:r>
    </w:p>
    <w:p w:rsidR="00C2480A" w:rsidRDefault="00C2480A"/>
    <w:p w:rsidR="00C2480A" w:rsidRDefault="00C2480A"/>
  </w:endnote>
  <w:endnote w:type="continuationSeparator" w:id="0">
    <w:p w:rsidR="00C2480A" w:rsidRDefault="00C2480A" w:rsidP="0068194B">
      <w:r>
        <w:continuationSeparator/>
      </w:r>
    </w:p>
    <w:p w:rsidR="00C2480A" w:rsidRDefault="00C2480A"/>
    <w:p w:rsidR="00C2480A" w:rsidRDefault="00C248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Content>
      <w:p w:rsidR="00505879" w:rsidRPr="000E4072" w:rsidRDefault="00505879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80A" w:rsidRDefault="00C2480A" w:rsidP="0068194B">
      <w:r>
        <w:separator/>
      </w:r>
    </w:p>
    <w:p w:rsidR="00C2480A" w:rsidRDefault="00C2480A"/>
    <w:p w:rsidR="00C2480A" w:rsidRDefault="00C2480A"/>
  </w:footnote>
  <w:footnote w:type="continuationSeparator" w:id="0">
    <w:p w:rsidR="00C2480A" w:rsidRDefault="00C2480A" w:rsidP="0068194B">
      <w:r>
        <w:continuationSeparator/>
      </w:r>
    </w:p>
    <w:p w:rsidR="00C2480A" w:rsidRDefault="00C2480A"/>
    <w:p w:rsidR="00C2480A" w:rsidRDefault="00C248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879" w:rsidRPr="004E01EB" w:rsidRDefault="00505879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E7C91A" wp14:editId="2E1AB1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28CC73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A"/>
    <w:rsid w:val="000001EF"/>
    <w:rsid w:val="00007322"/>
    <w:rsid w:val="00007728"/>
    <w:rsid w:val="00024584"/>
    <w:rsid w:val="00024730"/>
    <w:rsid w:val="00055E95"/>
    <w:rsid w:val="0007021F"/>
    <w:rsid w:val="000B2BA5"/>
    <w:rsid w:val="000E4072"/>
    <w:rsid w:val="000F2F8C"/>
    <w:rsid w:val="0010006E"/>
    <w:rsid w:val="001045A8"/>
    <w:rsid w:val="00113FC6"/>
    <w:rsid w:val="00114A91"/>
    <w:rsid w:val="00141932"/>
    <w:rsid w:val="001427E1"/>
    <w:rsid w:val="0016090C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2101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F39"/>
    <w:rsid w:val="004E01EB"/>
    <w:rsid w:val="004E2794"/>
    <w:rsid w:val="00505879"/>
    <w:rsid w:val="00510392"/>
    <w:rsid w:val="00513E2A"/>
    <w:rsid w:val="00525F58"/>
    <w:rsid w:val="00566A35"/>
    <w:rsid w:val="0056701E"/>
    <w:rsid w:val="005740D7"/>
    <w:rsid w:val="005A0F26"/>
    <w:rsid w:val="005A1B10"/>
    <w:rsid w:val="005A6850"/>
    <w:rsid w:val="005B1B1B"/>
    <w:rsid w:val="005C476E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21AA"/>
    <w:rsid w:val="00712D8B"/>
    <w:rsid w:val="007273B7"/>
    <w:rsid w:val="00733E0A"/>
    <w:rsid w:val="0074403D"/>
    <w:rsid w:val="00746D44"/>
    <w:rsid w:val="007538DC"/>
    <w:rsid w:val="00757803"/>
    <w:rsid w:val="0076753B"/>
    <w:rsid w:val="00780249"/>
    <w:rsid w:val="0079206B"/>
    <w:rsid w:val="00796076"/>
    <w:rsid w:val="007C0566"/>
    <w:rsid w:val="007C3990"/>
    <w:rsid w:val="007C606B"/>
    <w:rsid w:val="007E6A61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406A"/>
    <w:rsid w:val="00885897"/>
    <w:rsid w:val="008A6538"/>
    <w:rsid w:val="008C7056"/>
    <w:rsid w:val="008F19F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8FA"/>
    <w:rsid w:val="009C4DFC"/>
    <w:rsid w:val="009D44F8"/>
    <w:rsid w:val="009D592C"/>
    <w:rsid w:val="009E3160"/>
    <w:rsid w:val="009F220C"/>
    <w:rsid w:val="009F3B05"/>
    <w:rsid w:val="009F4931"/>
    <w:rsid w:val="009F551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F0A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480A"/>
    <w:rsid w:val="00C47FA6"/>
    <w:rsid w:val="00C57FC6"/>
    <w:rsid w:val="00C66A7D"/>
    <w:rsid w:val="00C779DA"/>
    <w:rsid w:val="00C814F7"/>
    <w:rsid w:val="00C95C1F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E7ED2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7675"/>
    <w:rsid w:val="00EF17E8"/>
    <w:rsid w:val="00EF51D9"/>
    <w:rsid w:val="00F0430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71A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0976;&#48712;\AppData\Roaming\Microsoft\Templates\&#47784;&#45912;&#54620;%20&#49884;&#44036;&#49692;%20&#51060;&#47141;&#49436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모던한 시간순 이력서.dotx</Template>
  <TotalTime>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2019-12-15T01:39:00Z</dcterms:created>
  <dcterms:modified xsi:type="dcterms:W3CDTF">2019-12-15T01:52:00Z</dcterms:modified>
  <cp:category/>
</cp:coreProperties>
</file>